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72"/>
                </w:rPr>
              </w:sdtEndPr>
              <w:sdtContent>
                <w:tc>
                  <w:tcPr>
                    <w:tcW w:w="5000" w:type="pct"/>
                  </w:tcPr>
                  <w:p w:rsidR="003E1D56" w:rsidRDefault="00DC0C42" w:rsidP="006E40A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aps/>
                        <w:sz w:val="72"/>
                      </w:rPr>
                      <w:t>RiKU</w:t>
                    </w:r>
                    <w:r w:rsidR="006E40A8" w:rsidRPr="00DE0E38">
                      <w:rPr>
                        <w:rFonts w:asciiTheme="majorHAnsi" w:eastAsiaTheme="majorEastAsia" w:hAnsiTheme="majorHAnsi" w:cstheme="majorBidi"/>
                        <w:b/>
                        <w:caps/>
                        <w:sz w:val="72"/>
                      </w:rPr>
                      <w:t xml:space="preserve"> kingdom</w:t>
                    </w:r>
                    <w:r w:rsidR="00DE0E38">
                      <w:rPr>
                        <w:rFonts w:asciiTheme="majorHAnsi" w:eastAsiaTheme="majorEastAsia" w:hAnsiTheme="majorHAnsi" w:cstheme="majorBidi"/>
                        <w:b/>
                        <w:caps/>
                        <w:sz w:val="72"/>
                      </w:rPr>
                      <w:t xml:space="preserve"> studios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37D0F" w:rsidRDefault="00F86D8D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r w:rsidRPr="00F86D8D">
                  <w:rPr>
                    <w:noProof/>
                    <w:lang w:val="en-US" w:eastAsia="en-US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84.3pt;margin-top:-72.45pt;width:286.3pt;height:225.2pt;z-index:25166028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">
                      <v:textbox style="mso-next-textbox:#Text Box 4">
                        <w:txbxContent>
                          <w:p w:rsidR="00AD23A8" w:rsidRDefault="00AD23A8" w:rsidP="003E1D56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674413" cy="26479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Untit copy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9623" cy="270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23A8" w:rsidRPr="003E1D56" w:rsidRDefault="00AD23A8" w:rsidP="003E1D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E1D56">
                              <w:rPr>
                                <w:b/>
                                <w:sz w:val="28"/>
                                <w:szCs w:val="28"/>
                              </w:rPr>
                              <w:t>Insert a Company Logo here</w:t>
                            </w:r>
                          </w:p>
                        </w:txbxContent>
                      </v:textbox>
                    </v:shape>
                  </w:pict>
                </w:r>
              </w:p>
              <w:p w:rsidR="00A37D0F" w:rsidRDefault="00A37D0F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  <w:p w:rsidR="00A37D0F" w:rsidRDefault="00A37D0F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  <w:p w:rsidR="00A37D0F" w:rsidRDefault="00A37D0F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  <w:p w:rsidR="00A37D0F" w:rsidRDefault="00A37D0F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  <w:p w:rsidR="00A37D0F" w:rsidRDefault="00A37D0F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  <w:p w:rsidR="00A37D0F" w:rsidRDefault="00A37D0F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56"/>
                  </w:rPr>
                  <w:alias w:val="Title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E1D56" w:rsidRDefault="005C7DD2" w:rsidP="005C7DD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56"/>
                      </w:rPr>
                      <w:t>2D CAT PLATFORM</w:t>
                    </w:r>
                  </w:p>
                </w:sdtContent>
              </w:sdt>
            </w:tc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D0121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52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C7DD2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60"/>
                      </w:rPr>
                      <w:t>CAT PLATFORM</w:t>
                    </w:r>
                    <w:r w:rsidR="00D01214" w:rsidRPr="00DC0C42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60"/>
                      </w:rPr>
                      <w:t>]</w:t>
                    </w:r>
                  </w:sdtContent>
                </w:sdt>
              </w:p>
            </w:tc>
          </w:tr>
          <w:tr w:rsidR="003E1D56" w:rsidTr="00B037E3">
            <w:trPr>
              <w:trHeight w:val="392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7D61BF" w:rsidRDefault="00BF39C6">
                <w:pPr>
                  <w:pStyle w:val="NoSpacing"/>
                  <w:jc w:val="center"/>
                  <w:rPr>
                    <w:sz w:val="36"/>
                    <w:szCs w:val="24"/>
                  </w:rPr>
                </w:pPr>
                <w:r>
                  <w:rPr>
                    <w:sz w:val="36"/>
                    <w:szCs w:val="24"/>
                  </w:rPr>
                  <w:t>Version #</w:t>
                </w:r>
                <w:r w:rsidR="005C7DD2">
                  <w:rPr>
                    <w:sz w:val="36"/>
                    <w:szCs w:val="24"/>
                  </w:rPr>
                  <w:t>2</w:t>
                </w:r>
              </w:p>
              <w:p w:rsidR="003E1D56" w:rsidRPr="007D61BF" w:rsidRDefault="003E1D56">
                <w:pPr>
                  <w:pStyle w:val="NoSpacing"/>
                  <w:jc w:val="center"/>
                  <w:rPr>
                    <w:sz w:val="32"/>
                  </w:rPr>
                </w:pPr>
              </w:p>
              <w:p w:rsidR="003E1D56" w:rsidRPr="007D61BF" w:rsidRDefault="003E1D56">
                <w:pPr>
                  <w:pStyle w:val="NoSpacing"/>
                  <w:jc w:val="center"/>
                  <w:rPr>
                    <w:sz w:val="32"/>
                  </w:rPr>
                </w:pPr>
                <w:r w:rsidRPr="007D61BF">
                  <w:rPr>
                    <w:sz w:val="32"/>
                  </w:rPr>
                  <w:t xml:space="preserve">All work Copyright © </w:t>
                </w:r>
                <w:r w:rsidR="00DE0E38" w:rsidRPr="007D61BF">
                  <w:rPr>
                    <w:sz w:val="32"/>
                  </w:rPr>
                  <w:t>2016</w:t>
                </w:r>
                <w:r w:rsidR="005619BB">
                  <w:rPr>
                    <w:sz w:val="32"/>
                  </w:rPr>
                  <w:t xml:space="preserve"> by Riku</w:t>
                </w:r>
                <w:r w:rsidR="007D61BF" w:rsidRPr="007D61BF">
                  <w:rPr>
                    <w:sz w:val="32"/>
                  </w:rPr>
                  <w:t xml:space="preserve"> kingdom studios</w:t>
                </w:r>
                <w:r w:rsidRPr="007D61BF">
                  <w:rPr>
                    <w:sz w:val="32"/>
                  </w:rP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 w:rsidRPr="007D61BF">
                  <w:rPr>
                    <w:sz w:val="32"/>
                  </w:rPr>
                  <w:t>All rights reserved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3E1D56" w:rsidRDefault="00F86D8D" w:rsidP="007D61BF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sdt>
                  <w:sdtPr>
                    <w:rPr>
                      <w:b/>
                      <w:bCs/>
                      <w:sz w:val="40"/>
                      <w:szCs w:val="28"/>
                      <w:u w:val="single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F39C6">
                      <w:rPr>
                        <w:b/>
                        <w:bCs/>
                        <w:sz w:val="40"/>
                        <w:szCs w:val="28"/>
                        <w:u w:val="single"/>
                        <w:lang w:val="en-IN"/>
                      </w:rPr>
                      <w:t>[Ranjana Kalra</w:t>
                    </w:r>
                  </w:sdtContent>
                </w:sdt>
                <w:r w:rsidR="00CE0FC6">
                  <w:rPr>
                    <w:b/>
                    <w:bCs/>
                    <w:sz w:val="40"/>
                    <w:szCs w:val="28"/>
                    <w:u w:val="single"/>
                  </w:rPr>
                  <w:t>]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Pr="00897334" w:rsidRDefault="002B6AE1">
          <w:pPr>
            <w:rPr>
              <w:b/>
              <w:u w:val="single"/>
            </w:rPr>
          </w:pPr>
          <w:r w:rsidRPr="00897334">
            <w:rPr>
              <w:b/>
              <w:u w:val="single"/>
            </w:rPr>
            <w:t>Table of Content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BF39C6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 3 2016</w:t>
                </w:r>
              </w:p>
            </w:tc>
          </w:tr>
        </w:tbl>
        <w:p w:rsidR="002B6AE1" w:rsidRDefault="002B6AE1">
          <w:pPr>
            <w:pStyle w:val="TableofFigures"/>
            <w:tabs>
              <w:tab w:val="left" w:pos="440"/>
              <w:tab w:val="right" w:leader="dot" w:pos="9350"/>
            </w:tabs>
          </w:pPr>
        </w:p>
        <w:p w:rsidR="00897334" w:rsidRDefault="00F86D8D">
          <w:pPr>
            <w:pStyle w:val="TableofFigures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 w:rsidR="00897334">
            <w:instrText xml:space="preserve"> TOC \f F \h \z \t "List Paragraph" \c </w:instrText>
          </w:r>
          <w:r>
            <w:fldChar w:fldCharType="separate"/>
          </w:r>
          <w:hyperlink w:anchor="_Toc463289476" w:history="1">
            <w:r w:rsidR="00897334" w:rsidRPr="007D1C1A">
              <w:rPr>
                <w:rStyle w:val="Hyperlink"/>
                <w:b/>
                <w:noProof/>
              </w:rPr>
              <w:t>I.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Game Overview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>
          <w:pPr>
            <w:pStyle w:val="TableofFigures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80" w:history="1">
            <w:r w:rsidR="00897334" w:rsidRPr="007D1C1A">
              <w:rPr>
                <w:rStyle w:val="Hyperlink"/>
                <w:b/>
                <w:noProof/>
              </w:rPr>
              <w:t>II.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Game Play Mechanics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 w:rsidP="00897334">
          <w:pPr>
            <w:pStyle w:val="TableofFigures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81" w:history="1">
            <w:r w:rsidR="00897334" w:rsidRPr="007D1C1A">
              <w:rPr>
                <w:rStyle w:val="Hyperlink"/>
                <w:b/>
                <w:noProof/>
              </w:rPr>
              <w:t>III.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Controls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897334">
            <w:rPr>
              <w:rStyle w:val="Hyperlink"/>
              <w:noProof/>
            </w:rPr>
            <w:t>\</w:t>
          </w:r>
        </w:p>
        <w:p w:rsidR="00897334" w:rsidRDefault="00F86D8D" w:rsidP="00897334">
          <w:pPr>
            <w:pStyle w:val="TableofFigures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83" w:history="1">
            <w:r w:rsidR="00897334" w:rsidRPr="007D1C1A">
              <w:rPr>
                <w:rStyle w:val="Hyperlink"/>
                <w:b/>
                <w:noProof/>
              </w:rPr>
              <w:t>IV.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Interface Sketch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 w:rsidP="00897334">
          <w:pPr>
            <w:pStyle w:val="TableofFigures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85" w:history="1">
            <w:r w:rsidR="00897334" w:rsidRPr="007D1C1A">
              <w:rPr>
                <w:rStyle w:val="Hyperlink"/>
                <w:b/>
                <w:noProof/>
              </w:rPr>
              <w:t>V.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Menu and Screen Descriptions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 w:rsidP="00897334">
          <w:pPr>
            <w:pStyle w:val="TableofFigures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87" w:history="1">
            <w:r w:rsidR="00897334" w:rsidRPr="007D1C1A">
              <w:rPr>
                <w:rStyle w:val="Hyperlink"/>
                <w:b/>
                <w:noProof/>
              </w:rPr>
              <w:t>VI.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Game World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>
          <w:pPr>
            <w:pStyle w:val="TableofFigures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89" w:history="1">
            <w:r w:rsidR="00897334" w:rsidRPr="007D1C1A">
              <w:rPr>
                <w:rStyle w:val="Hyperlink"/>
                <w:b/>
                <w:noProof/>
              </w:rPr>
              <w:t>VII.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Characters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 w:rsidP="00897334">
          <w:pPr>
            <w:pStyle w:val="TableofFigures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90" w:history="1">
            <w:r w:rsidR="00897334" w:rsidRPr="007D1C1A">
              <w:rPr>
                <w:rStyle w:val="Hyperlink"/>
                <w:b/>
                <w:noProof/>
              </w:rPr>
              <w:t>VIII.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Non-player Characters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 w:rsidP="00897334">
          <w:pPr>
            <w:pStyle w:val="TableofFigures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92" w:history="1">
            <w:r w:rsidR="00897334" w:rsidRPr="007D1C1A">
              <w:rPr>
                <w:rStyle w:val="Hyperlink"/>
                <w:b/>
                <w:noProof/>
              </w:rPr>
              <w:t>IX.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Enemies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>
          <w:pPr>
            <w:pStyle w:val="TableofFigures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94" w:history="1">
            <w:r w:rsidR="00897334" w:rsidRPr="007D1C1A">
              <w:rPr>
                <w:rStyle w:val="Hyperlink"/>
                <w:b/>
                <w:noProof/>
              </w:rPr>
              <w:t>X.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Scoring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>
          <w:pPr>
            <w:pStyle w:val="TableofFigures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95" w:history="1">
            <w:r w:rsidR="00897334" w:rsidRPr="007D1C1A">
              <w:rPr>
                <w:rStyle w:val="Hyperlink"/>
                <w:b/>
                <w:noProof/>
              </w:rPr>
              <w:t>XI.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Sound Index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>
          <w:pPr>
            <w:pStyle w:val="TableofFigures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96" w:history="1">
            <w:r w:rsidR="00897334" w:rsidRPr="007D1C1A">
              <w:rPr>
                <w:rStyle w:val="Hyperlink"/>
                <w:b/>
                <w:noProof/>
              </w:rPr>
              <w:t>XII.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Story Index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>
          <w:pPr>
            <w:pStyle w:val="TableofFigures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63289498" w:history="1">
            <w:r w:rsidR="00897334" w:rsidRPr="007D1C1A">
              <w:rPr>
                <w:rStyle w:val="Hyperlink"/>
                <w:b/>
                <w:noProof/>
              </w:rPr>
              <w:t>XIII.</w:t>
            </w:r>
            <w:r w:rsidR="00897334">
              <w:rPr>
                <w:noProof/>
                <w:lang w:val="en-IN" w:eastAsia="en-IN"/>
              </w:rPr>
              <w:tab/>
            </w:r>
            <w:r w:rsidR="00897334" w:rsidRPr="007D1C1A">
              <w:rPr>
                <w:rStyle w:val="Hyperlink"/>
                <w:b/>
                <w:noProof/>
              </w:rPr>
              <w:t>Art / Multimedia Index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>
          <w:pPr>
            <w:pStyle w:val="TableofFigures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63289499" w:history="1">
            <w:r w:rsidR="00897334" w:rsidRPr="007D1C1A">
              <w:rPr>
                <w:rStyle w:val="Hyperlink"/>
                <w:noProof/>
              </w:rPr>
              <w:t xml:space="preserve">Player </w:t>
            </w:r>
            <w:r w:rsidR="005C7DD2">
              <w:rPr>
                <w:rStyle w:val="Hyperlink"/>
                <w:noProof/>
              </w:rPr>
              <w:t>cat</w:t>
            </w:r>
            <w:r w:rsidR="00897334" w:rsidRPr="007D1C1A">
              <w:rPr>
                <w:rStyle w:val="Hyperlink"/>
                <w:noProof/>
              </w:rPr>
              <w:t xml:space="preserve"> in the game.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>
          <w:pPr>
            <w:pStyle w:val="TableofFigures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63289500" w:history="1">
            <w:r w:rsidR="00093B75">
              <w:rPr>
                <w:rStyle w:val="Hyperlink"/>
                <w:noProof/>
              </w:rPr>
              <w:t>Coins</w:t>
            </w:r>
            <w:r w:rsidR="00897334" w:rsidRPr="007D1C1A">
              <w:rPr>
                <w:rStyle w:val="Hyperlink"/>
                <w:noProof/>
              </w:rPr>
              <w:t>, for the purpose to get score.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334" w:rsidRDefault="00F86D8D">
          <w:pPr>
            <w:pStyle w:val="TableofFigures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463289501" w:history="1">
            <w:r w:rsidR="005C7DD2">
              <w:rPr>
                <w:rStyle w:val="Hyperlink"/>
                <w:noProof/>
              </w:rPr>
              <w:t>Dog</w:t>
            </w:r>
            <w:r w:rsidR="00897334" w:rsidRPr="007D1C1A">
              <w:rPr>
                <w:rStyle w:val="Hyperlink"/>
                <w:noProof/>
              </w:rPr>
              <w:t>, the enemy in the game.</w:t>
            </w:r>
            <w:r w:rsidR="008973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334">
              <w:rPr>
                <w:noProof/>
                <w:webHidden/>
              </w:rPr>
              <w:instrText xml:space="preserve"> PAGEREF _Toc463289501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AE1" w:rsidRDefault="00F86D8D" w:rsidP="005619BB">
          <w:r>
            <w:fldChar w:fldCharType="end"/>
          </w:r>
        </w:p>
      </w:sdtContent>
    </w:sdt>
    <w:p w:rsidR="002B6AE1" w:rsidRDefault="002B6AE1" w:rsidP="009A4D42">
      <w:pPr>
        <w:jc w:val="center"/>
        <w:rPr>
          <w:b/>
          <w:sz w:val="24"/>
          <w:szCs w:val="24"/>
          <w:u w:val="single"/>
        </w:rPr>
      </w:pPr>
    </w:p>
    <w:p w:rsidR="002B6AE1" w:rsidRDefault="002B6AE1" w:rsidP="009A4D42">
      <w:pPr>
        <w:jc w:val="center"/>
        <w:rPr>
          <w:b/>
          <w:sz w:val="24"/>
          <w:szCs w:val="24"/>
          <w:u w:val="single"/>
        </w:rPr>
      </w:pPr>
    </w:p>
    <w:p w:rsidR="002B6AE1" w:rsidRDefault="002B6AE1" w:rsidP="009A4D42">
      <w:pPr>
        <w:jc w:val="center"/>
        <w:rPr>
          <w:b/>
          <w:sz w:val="24"/>
          <w:szCs w:val="24"/>
          <w:u w:val="single"/>
        </w:rPr>
      </w:pPr>
    </w:p>
    <w:p w:rsidR="002B6AE1" w:rsidRDefault="002B6AE1" w:rsidP="009A4D42">
      <w:pPr>
        <w:jc w:val="center"/>
        <w:rPr>
          <w:b/>
          <w:sz w:val="24"/>
          <w:szCs w:val="24"/>
          <w:u w:val="single"/>
        </w:rPr>
      </w:pPr>
    </w:p>
    <w:p w:rsidR="002B6AE1" w:rsidRDefault="002B6AE1" w:rsidP="009A4D42">
      <w:pPr>
        <w:jc w:val="center"/>
        <w:rPr>
          <w:b/>
          <w:sz w:val="24"/>
          <w:szCs w:val="24"/>
          <w:u w:val="single"/>
        </w:rPr>
      </w:pPr>
    </w:p>
    <w:p w:rsidR="002B6AE1" w:rsidRDefault="002B6AE1" w:rsidP="009A4D42">
      <w:pPr>
        <w:jc w:val="center"/>
        <w:rPr>
          <w:b/>
          <w:sz w:val="24"/>
          <w:szCs w:val="24"/>
          <w:u w:val="single"/>
        </w:rPr>
      </w:pPr>
    </w:p>
    <w:p w:rsidR="002B6AE1" w:rsidRDefault="002B6AE1" w:rsidP="009A4D42">
      <w:pPr>
        <w:jc w:val="center"/>
        <w:rPr>
          <w:b/>
          <w:sz w:val="24"/>
          <w:szCs w:val="24"/>
          <w:u w:val="single"/>
        </w:rPr>
      </w:pPr>
    </w:p>
    <w:p w:rsidR="002B6AE1" w:rsidRDefault="002B6AE1" w:rsidP="009A4D42">
      <w:pPr>
        <w:jc w:val="center"/>
        <w:rPr>
          <w:b/>
          <w:sz w:val="24"/>
          <w:szCs w:val="24"/>
          <w:u w:val="single"/>
        </w:rPr>
      </w:pPr>
    </w:p>
    <w:p w:rsidR="002B6AE1" w:rsidRDefault="002B6AE1" w:rsidP="009A4D42">
      <w:pPr>
        <w:jc w:val="center"/>
        <w:rPr>
          <w:b/>
          <w:sz w:val="24"/>
          <w:szCs w:val="24"/>
          <w:u w:val="single"/>
        </w:rPr>
      </w:pP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Toc463289476"/>
      <w:r w:rsidRPr="008C6B2D">
        <w:rPr>
          <w:b/>
          <w:sz w:val="24"/>
          <w:szCs w:val="24"/>
        </w:rPr>
        <w:lastRenderedPageBreak/>
        <w:t>Game Overview</w:t>
      </w:r>
      <w:bookmarkEnd w:id="0"/>
    </w:p>
    <w:p w:rsidR="009A4D42" w:rsidRDefault="00084357" w:rsidP="00BF4089">
      <w:pPr>
        <w:pStyle w:val="ListParagraph"/>
        <w:rPr>
          <w:sz w:val="24"/>
          <w:szCs w:val="24"/>
        </w:rPr>
      </w:pPr>
      <w:bookmarkStart w:id="1" w:name="_Toc463288849"/>
      <w:bookmarkStart w:id="2" w:name="_Toc463289477"/>
      <w:r>
        <w:rPr>
          <w:sz w:val="24"/>
          <w:szCs w:val="24"/>
        </w:rPr>
        <w:t xml:space="preserve">The player in this game is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which has to avoid colliding with the </w:t>
      </w:r>
      <w:r w:rsidR="005C7DD2">
        <w:rPr>
          <w:sz w:val="24"/>
          <w:szCs w:val="24"/>
        </w:rPr>
        <w:t>dog</w:t>
      </w:r>
      <w:r>
        <w:rPr>
          <w:sz w:val="24"/>
          <w:szCs w:val="24"/>
        </w:rPr>
        <w:t xml:space="preserve"> in the game so as to save its lives. The lives count from 5 to 0 which decreases each time the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collides with the </w:t>
      </w:r>
      <w:r w:rsidR="005C7DD2">
        <w:rPr>
          <w:sz w:val="24"/>
          <w:szCs w:val="24"/>
        </w:rPr>
        <w:t>dog</w:t>
      </w:r>
      <w:r>
        <w:rPr>
          <w:sz w:val="24"/>
          <w:szCs w:val="24"/>
        </w:rPr>
        <w:t>.</w:t>
      </w:r>
      <w:bookmarkEnd w:id="1"/>
      <w:bookmarkEnd w:id="2"/>
      <w:r>
        <w:rPr>
          <w:sz w:val="24"/>
          <w:szCs w:val="24"/>
        </w:rPr>
        <w:t xml:space="preserve"> </w:t>
      </w:r>
    </w:p>
    <w:p w:rsidR="00084357" w:rsidRDefault="00084357" w:rsidP="00BF4089">
      <w:pPr>
        <w:pStyle w:val="ListParagraph"/>
        <w:rPr>
          <w:sz w:val="24"/>
          <w:szCs w:val="24"/>
        </w:rPr>
      </w:pPr>
      <w:bookmarkStart w:id="3" w:name="_Toc463288850"/>
      <w:bookmarkStart w:id="4" w:name="_Toc463289478"/>
      <w:r>
        <w:rPr>
          <w:sz w:val="24"/>
          <w:szCs w:val="24"/>
        </w:rPr>
        <w:t xml:space="preserve">Along with this, there is another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named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in the game which is designed to increase the points for the player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, whenever it grabs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>.The final score is shown at the end of the game, that means when the lives reaches zero.</w:t>
      </w:r>
      <w:bookmarkEnd w:id="3"/>
      <w:bookmarkEnd w:id="4"/>
    </w:p>
    <w:p w:rsidR="00F279EE" w:rsidRPr="008C6B2D" w:rsidRDefault="00F279EE" w:rsidP="00F279EE">
      <w:pPr>
        <w:pStyle w:val="ListParagraph"/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5" w:name="_Toc463288852"/>
      <w:bookmarkStart w:id="6" w:name="_Toc463289480"/>
      <w:r w:rsidRPr="008C6B2D">
        <w:rPr>
          <w:b/>
          <w:sz w:val="24"/>
          <w:szCs w:val="24"/>
        </w:rPr>
        <w:t>Game Play Mechanics</w:t>
      </w:r>
      <w:bookmarkEnd w:id="5"/>
      <w:bookmarkEnd w:id="6"/>
    </w:p>
    <w:p w:rsidR="00686D09" w:rsidRPr="008C6B2D" w:rsidRDefault="00F279EE" w:rsidP="00552D6B">
      <w:pPr>
        <w:ind w:left="709"/>
        <w:rPr>
          <w:b/>
          <w:sz w:val="24"/>
          <w:szCs w:val="24"/>
        </w:rPr>
      </w:pPr>
      <w:r w:rsidRPr="00F279EE">
        <w:rPr>
          <w:sz w:val="24"/>
          <w:szCs w:val="24"/>
        </w:rPr>
        <w:t xml:space="preserve">The game starts with a </w:t>
      </w:r>
      <w:r w:rsidR="005C7DD2">
        <w:rPr>
          <w:sz w:val="24"/>
          <w:szCs w:val="24"/>
        </w:rPr>
        <w:t>cat</w:t>
      </w:r>
      <w:r w:rsidRPr="00F279EE">
        <w:rPr>
          <w:sz w:val="24"/>
          <w:szCs w:val="24"/>
        </w:rPr>
        <w:t xml:space="preserve"> wh</w:t>
      </w:r>
      <w:r>
        <w:rPr>
          <w:sz w:val="24"/>
          <w:szCs w:val="24"/>
        </w:rPr>
        <w:t xml:space="preserve">ich is the player in the game. This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can move up and down with the help of arrow keys so as to avoid collision with the </w:t>
      </w:r>
      <w:r w:rsidR="005C7DD2">
        <w:rPr>
          <w:sz w:val="24"/>
          <w:szCs w:val="24"/>
        </w:rPr>
        <w:t>dog</w:t>
      </w:r>
      <w:r>
        <w:rPr>
          <w:sz w:val="24"/>
          <w:szCs w:val="24"/>
        </w:rPr>
        <w:t xml:space="preserve">, which is the enemy in this game and this lives counter decrease when the player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collides with the enemy. At the end of these liv</w:t>
      </w:r>
      <w:r w:rsidR="00261A59">
        <w:rPr>
          <w:sz w:val="24"/>
          <w:szCs w:val="24"/>
        </w:rPr>
        <w:t>e</w:t>
      </w:r>
      <w:r>
        <w:rPr>
          <w:sz w:val="24"/>
          <w:szCs w:val="24"/>
        </w:rPr>
        <w:t xml:space="preserve">s, the game will be over and also, to collide with another small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. With this, the player is going to increase its score.  </w:t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7" w:name="_Toc463289481"/>
      <w:r w:rsidRPr="008C6B2D">
        <w:rPr>
          <w:b/>
          <w:sz w:val="24"/>
          <w:szCs w:val="24"/>
        </w:rPr>
        <w:t>Controls</w:t>
      </w:r>
      <w:bookmarkEnd w:id="7"/>
    </w:p>
    <w:p w:rsidR="00686D09" w:rsidRDefault="00261A59" w:rsidP="00552D6B">
      <w:pPr>
        <w:pStyle w:val="ListParagraph"/>
        <w:rPr>
          <w:sz w:val="24"/>
          <w:szCs w:val="24"/>
        </w:rPr>
      </w:pPr>
      <w:bookmarkStart w:id="8" w:name="_Toc463288854"/>
      <w:bookmarkStart w:id="9" w:name="_Toc463289482"/>
      <w:r>
        <w:rPr>
          <w:sz w:val="24"/>
          <w:szCs w:val="24"/>
        </w:rPr>
        <w:t>The game player is controlled with the help of the WASD keys</w:t>
      </w:r>
      <w:r w:rsidR="00EE4A88">
        <w:rPr>
          <w:sz w:val="24"/>
          <w:szCs w:val="24"/>
        </w:rPr>
        <w:t xml:space="preserve">. The </w:t>
      </w:r>
      <w:r w:rsidR="005C7DD2">
        <w:rPr>
          <w:sz w:val="24"/>
          <w:szCs w:val="24"/>
        </w:rPr>
        <w:t>cat</w:t>
      </w:r>
      <w:r w:rsidR="00EE4A88">
        <w:rPr>
          <w:sz w:val="24"/>
          <w:szCs w:val="24"/>
        </w:rPr>
        <w:t xml:space="preserve"> moves up and down with the use of up and down direction key.</w:t>
      </w:r>
      <w:bookmarkEnd w:id="8"/>
      <w:bookmarkEnd w:id="9"/>
    </w:p>
    <w:p w:rsidR="00552D6B" w:rsidRPr="00552D6B" w:rsidRDefault="00552D6B" w:rsidP="00552D6B">
      <w:pPr>
        <w:pStyle w:val="ListParagraph"/>
        <w:rPr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0" w:name="_Toc463289483"/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  <w:bookmarkEnd w:id="10"/>
    </w:p>
    <w:p w:rsidR="00552D6B" w:rsidRPr="00552D6B" w:rsidRDefault="00093B75" w:rsidP="00093B75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695950" cy="1517099"/>
            <wp:effectExtent l="19050" t="0" r="0" b="0"/>
            <wp:docPr id="1" name="Picture 1" descr="G:\gaming\assignment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aming\assignment2\Untitl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157" cy="151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1" w:name="_Toc463289485"/>
      <w:r w:rsidRPr="008C6B2D">
        <w:rPr>
          <w:b/>
          <w:sz w:val="24"/>
          <w:szCs w:val="24"/>
        </w:rPr>
        <w:t>Menu and Screen Descriptions</w:t>
      </w:r>
      <w:bookmarkEnd w:id="11"/>
    </w:p>
    <w:p w:rsidR="00BF4089" w:rsidRDefault="002C7453" w:rsidP="00BF4089">
      <w:pPr>
        <w:pStyle w:val="ListParagraph"/>
        <w:rPr>
          <w:sz w:val="24"/>
          <w:szCs w:val="24"/>
        </w:rPr>
      </w:pPr>
      <w:bookmarkStart w:id="12" w:name="_Toc463288858"/>
      <w:bookmarkStart w:id="13" w:name="_Toc463289486"/>
      <w:r>
        <w:rPr>
          <w:sz w:val="24"/>
          <w:szCs w:val="24"/>
        </w:rPr>
        <w:t>At the end of the game, you can see the final score, the player has achieved. Also, a button named as RESTART BUTTON can be seen there so as to restart the game.</w:t>
      </w:r>
      <w:bookmarkEnd w:id="12"/>
      <w:bookmarkEnd w:id="13"/>
    </w:p>
    <w:p w:rsidR="006B1C98" w:rsidRDefault="006B1C98" w:rsidP="00BF4089">
      <w:pPr>
        <w:pStyle w:val="ListParagraph"/>
        <w:rPr>
          <w:sz w:val="24"/>
          <w:szCs w:val="24"/>
        </w:rPr>
      </w:pPr>
    </w:p>
    <w:p w:rsidR="006B1C98" w:rsidRDefault="006B1C98" w:rsidP="00BF4089">
      <w:pPr>
        <w:pStyle w:val="ListParagraph"/>
        <w:rPr>
          <w:sz w:val="24"/>
          <w:szCs w:val="24"/>
        </w:rPr>
      </w:pPr>
    </w:p>
    <w:p w:rsidR="006B1C98" w:rsidRPr="00EE4A88" w:rsidRDefault="00093B75" w:rsidP="006B1C98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5720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3357209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1C98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975519" cy="3642567"/>
            <wp:effectExtent l="19050" t="0" r="5931" b="0"/>
            <wp:docPr id="5" name="Picture 4" descr="G:\gaming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gaming\Untitle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54" cy="36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C98" w:rsidRDefault="006B1C9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6B1C98" w:rsidRDefault="006B1C98" w:rsidP="006B1C9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129791" cy="3687794"/>
            <wp:effectExtent l="19050" t="0" r="4059" b="0"/>
            <wp:docPr id="6" name="Picture 5" descr="G:\gaming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gaming\Untitle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825" cy="369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C98" w:rsidRDefault="006B1C98" w:rsidP="006B1C98">
      <w:pPr>
        <w:jc w:val="center"/>
        <w:rPr>
          <w:b/>
          <w:sz w:val="24"/>
          <w:szCs w:val="24"/>
        </w:rPr>
      </w:pPr>
    </w:p>
    <w:p w:rsidR="006B1C98" w:rsidRDefault="006B1C98" w:rsidP="006B1C98">
      <w:pPr>
        <w:jc w:val="center"/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4" w:name="_Toc463289487"/>
      <w:r w:rsidRPr="008C6B2D">
        <w:rPr>
          <w:b/>
          <w:sz w:val="24"/>
          <w:szCs w:val="24"/>
        </w:rPr>
        <w:t>Game World</w:t>
      </w:r>
      <w:bookmarkEnd w:id="14"/>
    </w:p>
    <w:p w:rsidR="00686D09" w:rsidRDefault="002C7453" w:rsidP="00552D6B">
      <w:pPr>
        <w:pStyle w:val="ListParagraph"/>
        <w:rPr>
          <w:sz w:val="24"/>
          <w:szCs w:val="24"/>
        </w:rPr>
      </w:pPr>
      <w:bookmarkStart w:id="15" w:name="_Toc463288860"/>
      <w:bookmarkStart w:id="16" w:name="_Toc463289488"/>
      <w:r>
        <w:rPr>
          <w:sz w:val="24"/>
          <w:szCs w:val="24"/>
        </w:rPr>
        <w:t xml:space="preserve">The game world here is an ocean where we can see the aquatic animals like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es and </w:t>
      </w:r>
      <w:r w:rsidR="005C7DD2">
        <w:rPr>
          <w:sz w:val="24"/>
          <w:szCs w:val="24"/>
        </w:rPr>
        <w:t>dog</w:t>
      </w:r>
      <w:r>
        <w:rPr>
          <w:sz w:val="24"/>
          <w:szCs w:val="24"/>
        </w:rPr>
        <w:t xml:space="preserve"> as the player and enemy in the game. The background shows the scene of an ocean.</w:t>
      </w:r>
      <w:bookmarkEnd w:id="15"/>
      <w:bookmarkEnd w:id="16"/>
      <w:r>
        <w:rPr>
          <w:sz w:val="24"/>
          <w:szCs w:val="24"/>
        </w:rPr>
        <w:t xml:space="preserve"> </w:t>
      </w:r>
    </w:p>
    <w:p w:rsidR="00552D6B" w:rsidRPr="00552D6B" w:rsidRDefault="00552D6B" w:rsidP="00552D6B">
      <w:pPr>
        <w:pStyle w:val="ListParagraph"/>
        <w:rPr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7" w:name="_Toc463289489"/>
      <w:r w:rsidRPr="008C6B2D">
        <w:rPr>
          <w:b/>
          <w:sz w:val="24"/>
          <w:szCs w:val="24"/>
        </w:rPr>
        <w:t>Characters</w:t>
      </w:r>
      <w:bookmarkEnd w:id="17"/>
    </w:p>
    <w:p w:rsidR="00686D09" w:rsidRPr="008C6B2D" w:rsidRDefault="00352A9D" w:rsidP="00352A9D">
      <w:pPr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The main character in the game is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>1, which is the player in the game. Along with</w:t>
      </w:r>
      <w:r w:rsidR="00977E9E">
        <w:rPr>
          <w:sz w:val="24"/>
          <w:szCs w:val="24"/>
        </w:rPr>
        <w:t xml:space="preserve"> this, the enemy of this player</w:t>
      </w:r>
      <w:r>
        <w:rPr>
          <w:sz w:val="24"/>
          <w:szCs w:val="24"/>
        </w:rPr>
        <w:t xml:space="preserve"> is </w:t>
      </w:r>
      <w:r w:rsidR="005C7DD2">
        <w:rPr>
          <w:sz w:val="24"/>
          <w:szCs w:val="24"/>
        </w:rPr>
        <w:t>DOG</w:t>
      </w:r>
      <w:r>
        <w:rPr>
          <w:sz w:val="24"/>
          <w:szCs w:val="24"/>
        </w:rPr>
        <w:t xml:space="preserve"> which is to be avoided </w:t>
      </w:r>
      <w:r w:rsidR="00977E9E">
        <w:rPr>
          <w:sz w:val="24"/>
          <w:szCs w:val="24"/>
        </w:rPr>
        <w:t xml:space="preserve">so as to save the lives of the player. Including to this, there is another character </w:t>
      </w:r>
      <w:r w:rsidR="00093B75">
        <w:rPr>
          <w:sz w:val="24"/>
          <w:szCs w:val="24"/>
        </w:rPr>
        <w:t>COINS</w:t>
      </w:r>
      <w:r w:rsidR="00977E9E">
        <w:rPr>
          <w:sz w:val="24"/>
          <w:szCs w:val="24"/>
        </w:rPr>
        <w:t xml:space="preserve"> which is to be collided so as to get the scores.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8" w:name="_Toc463289490"/>
      <w:r w:rsidRPr="008C6B2D">
        <w:rPr>
          <w:b/>
          <w:sz w:val="24"/>
          <w:szCs w:val="24"/>
        </w:rPr>
        <w:t>Non-player Characters</w:t>
      </w:r>
      <w:bookmarkEnd w:id="18"/>
    </w:p>
    <w:p w:rsidR="00686D09" w:rsidRDefault="00977E9E" w:rsidP="00552D6B">
      <w:pPr>
        <w:pStyle w:val="ListParagraph"/>
        <w:rPr>
          <w:sz w:val="24"/>
          <w:szCs w:val="24"/>
        </w:rPr>
      </w:pPr>
      <w:bookmarkStart w:id="19" w:name="_Toc463288863"/>
      <w:bookmarkStart w:id="20" w:name="_Toc463289491"/>
      <w:r>
        <w:rPr>
          <w:sz w:val="24"/>
          <w:szCs w:val="24"/>
        </w:rPr>
        <w:t xml:space="preserve">In this game, the enemy that is the </w:t>
      </w:r>
      <w:r w:rsidR="005C7DD2">
        <w:rPr>
          <w:sz w:val="24"/>
          <w:szCs w:val="24"/>
        </w:rPr>
        <w:t>DOG</w:t>
      </w:r>
      <w:r>
        <w:rPr>
          <w:sz w:val="24"/>
          <w:szCs w:val="24"/>
        </w:rPr>
        <w:t xml:space="preserve"> and the </w:t>
      </w:r>
      <w:r w:rsidR="00093B75">
        <w:rPr>
          <w:sz w:val="24"/>
          <w:szCs w:val="24"/>
        </w:rPr>
        <w:t>COINS</w:t>
      </w:r>
      <w:r>
        <w:rPr>
          <w:sz w:val="24"/>
          <w:szCs w:val="24"/>
        </w:rPr>
        <w:t xml:space="preserve"> is controlled by the computer coding, including its occurrence and the speed.</w:t>
      </w:r>
      <w:bookmarkEnd w:id="19"/>
      <w:bookmarkEnd w:id="20"/>
    </w:p>
    <w:p w:rsidR="00552D6B" w:rsidRPr="00552D6B" w:rsidRDefault="00552D6B" w:rsidP="00552D6B">
      <w:pPr>
        <w:pStyle w:val="ListParagraph"/>
        <w:rPr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1" w:name="_Toc463289492"/>
      <w:r w:rsidRPr="008C6B2D">
        <w:rPr>
          <w:b/>
          <w:sz w:val="24"/>
          <w:szCs w:val="24"/>
        </w:rPr>
        <w:t>Enemies</w:t>
      </w:r>
      <w:bookmarkEnd w:id="21"/>
    </w:p>
    <w:p w:rsidR="00686D09" w:rsidRDefault="00977E9E" w:rsidP="00F15D53">
      <w:pPr>
        <w:pStyle w:val="ListParagraph"/>
        <w:rPr>
          <w:sz w:val="24"/>
          <w:szCs w:val="24"/>
        </w:rPr>
      </w:pPr>
      <w:bookmarkStart w:id="22" w:name="_Toc463288865"/>
      <w:bookmarkStart w:id="23" w:name="_Toc463289493"/>
      <w:r w:rsidRPr="00977E9E">
        <w:rPr>
          <w:sz w:val="24"/>
          <w:szCs w:val="24"/>
        </w:rPr>
        <w:t xml:space="preserve">Here in this game, the enemy of the </w:t>
      </w:r>
      <w:r>
        <w:rPr>
          <w:sz w:val="24"/>
          <w:szCs w:val="24"/>
        </w:rPr>
        <w:t xml:space="preserve">player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is</w:t>
      </w:r>
      <w:r w:rsidR="00443E2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C7DD2">
        <w:rPr>
          <w:sz w:val="24"/>
          <w:szCs w:val="24"/>
        </w:rPr>
        <w:t>dog</w:t>
      </w:r>
      <w:r>
        <w:rPr>
          <w:sz w:val="24"/>
          <w:szCs w:val="24"/>
        </w:rPr>
        <w:t xml:space="preserve">, that has to </w:t>
      </w:r>
      <w:r w:rsidR="00106DF8">
        <w:rPr>
          <w:sz w:val="24"/>
          <w:szCs w:val="24"/>
        </w:rPr>
        <w:t xml:space="preserve">be </w:t>
      </w:r>
      <w:r w:rsidR="00443E2E">
        <w:rPr>
          <w:sz w:val="24"/>
          <w:szCs w:val="24"/>
        </w:rPr>
        <w:t xml:space="preserve">avoided </w:t>
      </w:r>
      <w:r w:rsidR="00AD23A8">
        <w:rPr>
          <w:sz w:val="24"/>
          <w:szCs w:val="24"/>
        </w:rPr>
        <w:t xml:space="preserve">so as </w:t>
      </w:r>
      <w:r w:rsidR="00443E2E">
        <w:rPr>
          <w:sz w:val="24"/>
          <w:szCs w:val="24"/>
        </w:rPr>
        <w:t>to save lives.</w:t>
      </w:r>
      <w:bookmarkEnd w:id="22"/>
      <w:bookmarkEnd w:id="23"/>
    </w:p>
    <w:p w:rsidR="00F15D53" w:rsidRPr="00F15D53" w:rsidRDefault="00F15D53" w:rsidP="00F15D53">
      <w:pPr>
        <w:pStyle w:val="ListParagraph"/>
        <w:rPr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4" w:name="_Toc463289494"/>
      <w:r w:rsidRPr="005C2F0F">
        <w:rPr>
          <w:b/>
          <w:sz w:val="24"/>
          <w:szCs w:val="24"/>
        </w:rPr>
        <w:t>Scoring</w:t>
      </w:r>
      <w:bookmarkEnd w:id="24"/>
    </w:p>
    <w:p w:rsidR="00686D09" w:rsidRPr="00F15D53" w:rsidRDefault="00106DF8" w:rsidP="00F15D53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It is accomplished by colliding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1 with </w:t>
      </w:r>
      <w:r w:rsidR="00093B75">
        <w:rPr>
          <w:sz w:val="24"/>
          <w:szCs w:val="24"/>
        </w:rPr>
        <w:t>COINS</w:t>
      </w:r>
      <w:r>
        <w:rPr>
          <w:sz w:val="24"/>
          <w:szCs w:val="24"/>
        </w:rPr>
        <w:t>. So, whene</w:t>
      </w:r>
      <w:r w:rsidR="009475C1">
        <w:rPr>
          <w:sz w:val="24"/>
          <w:szCs w:val="24"/>
        </w:rPr>
        <w:t xml:space="preserve">ver player </w:t>
      </w:r>
      <w:r w:rsidR="005C7DD2">
        <w:rPr>
          <w:sz w:val="24"/>
          <w:szCs w:val="24"/>
        </w:rPr>
        <w:t>cat</w:t>
      </w:r>
      <w:r w:rsidR="009475C1">
        <w:rPr>
          <w:sz w:val="24"/>
          <w:szCs w:val="24"/>
        </w:rPr>
        <w:t xml:space="preserve"> collide with</w:t>
      </w:r>
      <w:r>
        <w:rPr>
          <w:sz w:val="24"/>
          <w:szCs w:val="24"/>
        </w:rPr>
        <w:t xml:space="preserve"> another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, each time </w:t>
      </w:r>
      <w:r w:rsidR="009475C1">
        <w:rPr>
          <w:sz w:val="24"/>
          <w:szCs w:val="24"/>
        </w:rPr>
        <w:t xml:space="preserve">it gets 100 score. And each time it collides with </w:t>
      </w:r>
      <w:r w:rsidR="005C7DD2">
        <w:rPr>
          <w:sz w:val="24"/>
          <w:szCs w:val="24"/>
        </w:rPr>
        <w:t>dog</w:t>
      </w:r>
      <w:r w:rsidR="009475C1">
        <w:rPr>
          <w:sz w:val="24"/>
          <w:szCs w:val="24"/>
        </w:rPr>
        <w:t>, it losses 1 life.</w:t>
      </w: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bookmarkStart w:id="25" w:name="_Toc463289495"/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  <w:bookmarkEnd w:id="25"/>
    </w:p>
    <w:p w:rsidR="00686D09" w:rsidRPr="009475C1" w:rsidRDefault="00317733" w:rsidP="009475C1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The game includes sound effects at each level of collision. The game gives a particular sound on collision of player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and </w:t>
      </w:r>
      <w:r w:rsidR="005C7DD2">
        <w:rPr>
          <w:sz w:val="24"/>
          <w:szCs w:val="24"/>
        </w:rPr>
        <w:t>dog</w:t>
      </w:r>
      <w:r>
        <w:rPr>
          <w:sz w:val="24"/>
          <w:szCs w:val="24"/>
        </w:rPr>
        <w:t xml:space="preserve">, while another sound effect on collision of </w:t>
      </w:r>
      <w:r w:rsidR="00D53F7C">
        <w:rPr>
          <w:sz w:val="24"/>
          <w:szCs w:val="24"/>
        </w:rPr>
        <w:t xml:space="preserve">the two </w:t>
      </w:r>
      <w:r w:rsidR="005C7DD2">
        <w:rPr>
          <w:sz w:val="24"/>
          <w:szCs w:val="24"/>
        </w:rPr>
        <w:t>cat</w:t>
      </w:r>
      <w:r w:rsidR="00D53F7C">
        <w:rPr>
          <w:sz w:val="24"/>
          <w:szCs w:val="24"/>
        </w:rPr>
        <w:t>s. After that, there is another sound that can be heart at the end of the game.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6" w:name="_Toc463289496"/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  <w:bookmarkEnd w:id="26"/>
    </w:p>
    <w:p w:rsidR="00686D09" w:rsidRDefault="00D53F7C" w:rsidP="00D53F7C">
      <w:pPr>
        <w:pStyle w:val="ListParagraph"/>
        <w:rPr>
          <w:sz w:val="24"/>
          <w:szCs w:val="24"/>
        </w:rPr>
      </w:pPr>
      <w:bookmarkStart w:id="27" w:name="_Toc463288869"/>
      <w:bookmarkStart w:id="28" w:name="_Toc463289497"/>
      <w:r w:rsidRPr="00D53F7C">
        <w:rPr>
          <w:sz w:val="24"/>
          <w:szCs w:val="24"/>
        </w:rPr>
        <w:t>The game story includes</w:t>
      </w:r>
      <w:r>
        <w:rPr>
          <w:sz w:val="24"/>
          <w:szCs w:val="24"/>
        </w:rPr>
        <w:t xml:space="preserve"> that in an ocean, a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which is the player in the game, moves on in the ocean and collides with another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to get the score. On the other, it has to avoid </w:t>
      </w:r>
      <w:r w:rsidR="005C7DD2">
        <w:rPr>
          <w:sz w:val="24"/>
          <w:szCs w:val="24"/>
        </w:rPr>
        <w:t>dog</w:t>
      </w:r>
      <w:r>
        <w:rPr>
          <w:sz w:val="24"/>
          <w:szCs w:val="24"/>
        </w:rPr>
        <w:t>, the enemies in the game.</w:t>
      </w:r>
      <w:bookmarkEnd w:id="27"/>
      <w:bookmarkEnd w:id="28"/>
      <w:r>
        <w:rPr>
          <w:sz w:val="24"/>
          <w:szCs w:val="24"/>
        </w:rPr>
        <w:t xml:space="preserve"> </w:t>
      </w:r>
    </w:p>
    <w:p w:rsidR="00D53F7C" w:rsidRPr="008C6B2D" w:rsidRDefault="00D53F7C" w:rsidP="00D53F7C">
      <w:pPr>
        <w:pStyle w:val="ListParagraph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9" w:name="_Toc463289498"/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  <w:bookmarkEnd w:id="29"/>
    </w:p>
    <w:p w:rsidR="00686D09" w:rsidRDefault="00093B75" w:rsidP="00552D6B">
      <w:pPr>
        <w:pStyle w:val="ListParagraph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97510" cy="318135"/>
            <wp:effectExtent l="19050" t="0" r="0" b="0"/>
            <wp:docPr id="14" name="Picture 14" descr="G:\gaming\assignment2\Assets\Sprites\hero\catrecol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gaming\assignment2\Assets\Sprites\hero\catrecolor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6B" w:rsidRDefault="00552D6B" w:rsidP="00552D6B">
      <w:pPr>
        <w:pStyle w:val="ListParagraph"/>
        <w:jc w:val="center"/>
        <w:rPr>
          <w:sz w:val="24"/>
          <w:szCs w:val="24"/>
        </w:rPr>
      </w:pPr>
      <w:bookmarkStart w:id="30" w:name="_Toc463289499"/>
      <w:r>
        <w:rPr>
          <w:sz w:val="24"/>
          <w:szCs w:val="24"/>
        </w:rPr>
        <w:t>P</w:t>
      </w:r>
      <w:r w:rsidRPr="00552D6B">
        <w:rPr>
          <w:sz w:val="24"/>
          <w:szCs w:val="24"/>
        </w:rPr>
        <w:t xml:space="preserve">layer </w:t>
      </w:r>
      <w:r w:rsidR="005C7DD2">
        <w:rPr>
          <w:sz w:val="24"/>
          <w:szCs w:val="24"/>
        </w:rPr>
        <w:t>cat</w:t>
      </w:r>
      <w:r>
        <w:rPr>
          <w:sz w:val="24"/>
          <w:szCs w:val="24"/>
        </w:rPr>
        <w:t xml:space="preserve"> in the game.</w:t>
      </w:r>
      <w:bookmarkEnd w:id="30"/>
    </w:p>
    <w:p w:rsidR="00552D6B" w:rsidRDefault="00552D6B" w:rsidP="00552D6B">
      <w:pPr>
        <w:pStyle w:val="ListParagraph"/>
        <w:jc w:val="center"/>
        <w:rPr>
          <w:sz w:val="24"/>
          <w:szCs w:val="24"/>
        </w:rPr>
      </w:pPr>
    </w:p>
    <w:p w:rsidR="00552D6B" w:rsidRDefault="00334C80" w:rsidP="00552D6B">
      <w:pPr>
        <w:pStyle w:val="ListParagraph"/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28600" cy="268605"/>
            <wp:effectExtent l="19050" t="0" r="0" b="0"/>
            <wp:docPr id="19" name="Picture 19" descr="C:\Users\hp\AppData\Local\Microsoft\Windows\Temporary Internet Files\Content.Word\tjrkr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Temporary Internet Files\Content.Word\tjrkrQ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6B" w:rsidRDefault="00093B75" w:rsidP="00552D6B">
      <w:pPr>
        <w:pStyle w:val="ListParagraph"/>
        <w:jc w:val="center"/>
        <w:rPr>
          <w:sz w:val="24"/>
          <w:szCs w:val="24"/>
        </w:rPr>
      </w:pPr>
      <w:bookmarkStart w:id="31" w:name="_Toc463289500"/>
      <w:r>
        <w:rPr>
          <w:sz w:val="24"/>
          <w:szCs w:val="24"/>
        </w:rPr>
        <w:t>Coins</w:t>
      </w:r>
      <w:r w:rsidR="00552D6B">
        <w:rPr>
          <w:sz w:val="24"/>
          <w:szCs w:val="24"/>
        </w:rPr>
        <w:t>, for the purpose to get score.</w:t>
      </w:r>
      <w:bookmarkEnd w:id="31"/>
    </w:p>
    <w:p w:rsidR="00552D6B" w:rsidRDefault="00552D6B" w:rsidP="00552D6B">
      <w:pPr>
        <w:pStyle w:val="ListParagraph"/>
        <w:jc w:val="center"/>
        <w:rPr>
          <w:sz w:val="24"/>
          <w:szCs w:val="24"/>
        </w:rPr>
      </w:pPr>
    </w:p>
    <w:p w:rsidR="00552D6B" w:rsidRDefault="00334C80" w:rsidP="00552D6B">
      <w:pPr>
        <w:pStyle w:val="ListParagraph"/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67665" cy="318135"/>
            <wp:effectExtent l="19050" t="0" r="0" b="0"/>
            <wp:docPr id="16" name="Picture 16" descr="C:\Users\hp\AppData\Local\Microsoft\Windows\Temporary Internet Files\Content.Word\catrecol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Microsoft\Windows\Temporary Internet Files\Content.Word\catrecolor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F0F" w:rsidRPr="00897334" w:rsidRDefault="005C7DD2" w:rsidP="00897334">
      <w:pPr>
        <w:pStyle w:val="ListParagraph"/>
        <w:jc w:val="center"/>
        <w:rPr>
          <w:sz w:val="24"/>
          <w:szCs w:val="24"/>
        </w:rPr>
      </w:pPr>
      <w:bookmarkStart w:id="32" w:name="_Toc463289501"/>
      <w:r>
        <w:rPr>
          <w:sz w:val="24"/>
          <w:szCs w:val="24"/>
        </w:rPr>
        <w:t>Dog</w:t>
      </w:r>
      <w:r w:rsidR="00552D6B">
        <w:rPr>
          <w:sz w:val="24"/>
          <w:szCs w:val="24"/>
        </w:rPr>
        <w:t>, the enemy in the game.</w:t>
      </w:r>
      <w:bookmarkStart w:id="33" w:name="_GoBack"/>
      <w:bookmarkEnd w:id="32"/>
      <w:bookmarkEnd w:id="33"/>
    </w:p>
    <w:sectPr w:rsidR="005C2F0F" w:rsidRPr="00897334" w:rsidSect="00552D6B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27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F84" w:rsidRDefault="00327F84" w:rsidP="00C152DC">
      <w:pPr>
        <w:spacing w:after="0" w:line="240" w:lineRule="auto"/>
      </w:pPr>
      <w:r>
        <w:separator/>
      </w:r>
    </w:p>
  </w:endnote>
  <w:endnote w:type="continuationSeparator" w:id="1">
    <w:p w:rsidR="00327F84" w:rsidRDefault="00327F8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3A8" w:rsidRDefault="00AD23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</w:t>
    </w:r>
    <w:r>
      <w:rPr>
        <w:rFonts w:asciiTheme="majorHAnsi" w:hAnsiTheme="majorHAnsi"/>
        <w:b/>
      </w:rPr>
      <w:t>ersion Number 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86D8D" w:rsidRPr="00F86D8D">
      <w:fldChar w:fldCharType="begin"/>
    </w:r>
    <w:r>
      <w:instrText xml:space="preserve"> PAGE   \* MERGEFORMAT </w:instrText>
    </w:r>
    <w:r w:rsidR="00F86D8D" w:rsidRPr="00F86D8D">
      <w:fldChar w:fldCharType="separate"/>
    </w:r>
    <w:r w:rsidR="00334C80" w:rsidRPr="00334C80">
      <w:rPr>
        <w:rFonts w:asciiTheme="majorHAnsi" w:hAnsiTheme="majorHAnsi"/>
        <w:noProof/>
      </w:rPr>
      <w:t>6</w:t>
    </w:r>
    <w:r w:rsidR="00F86D8D">
      <w:rPr>
        <w:rFonts w:asciiTheme="majorHAnsi" w:hAnsiTheme="majorHAnsi"/>
        <w:noProof/>
      </w:rPr>
      <w:fldChar w:fldCharType="end"/>
    </w:r>
  </w:p>
  <w:p w:rsidR="00AD23A8" w:rsidRDefault="00AD23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3A8" w:rsidRDefault="00552D6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RK</w:t>
    </w:r>
    <w:r w:rsidR="00AD23A8">
      <w:rPr>
        <w:rFonts w:asciiTheme="majorHAnsi" w:hAnsiTheme="majorHAnsi"/>
      </w:rPr>
      <w:ptab w:relativeTo="margin" w:alignment="right" w:leader="none"/>
    </w:r>
    <w:r w:rsidR="00AD23A8">
      <w:rPr>
        <w:rFonts w:asciiTheme="majorHAnsi" w:hAnsiTheme="majorHAnsi"/>
      </w:rPr>
      <w:t xml:space="preserve">Page </w:t>
    </w:r>
    <w:r w:rsidR="00F86D8D" w:rsidRPr="00F86D8D">
      <w:fldChar w:fldCharType="begin"/>
    </w:r>
    <w:r w:rsidR="00AD23A8">
      <w:instrText xml:space="preserve"> PAGE   \* MERGEFORMAT </w:instrText>
    </w:r>
    <w:r w:rsidR="00F86D8D" w:rsidRPr="00F86D8D">
      <w:fldChar w:fldCharType="separate"/>
    </w:r>
    <w:r w:rsidR="00334C80" w:rsidRPr="00334C80">
      <w:rPr>
        <w:rFonts w:asciiTheme="majorHAnsi" w:hAnsiTheme="majorHAnsi"/>
        <w:noProof/>
      </w:rPr>
      <w:t>7</w:t>
    </w:r>
    <w:r w:rsidR="00F86D8D">
      <w:rPr>
        <w:rFonts w:asciiTheme="majorHAnsi" w:hAnsiTheme="majorHAnsi"/>
        <w:noProof/>
      </w:rPr>
      <w:fldChar w:fldCharType="end"/>
    </w:r>
  </w:p>
  <w:p w:rsidR="00AD23A8" w:rsidRDefault="00AD23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F84" w:rsidRDefault="00327F84" w:rsidP="00C152DC">
      <w:pPr>
        <w:spacing w:after="0" w:line="240" w:lineRule="auto"/>
      </w:pPr>
      <w:r>
        <w:separator/>
      </w:r>
    </w:p>
  </w:footnote>
  <w:footnote w:type="continuationSeparator" w:id="1">
    <w:p w:rsidR="00327F84" w:rsidRDefault="00327F8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AD23A8" w:rsidTr="00800C42">
      <w:trPr>
        <w:trHeight w:val="327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AD23A8" w:rsidRDefault="00AD23A8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C7DD2">
                <w:rPr>
                  <w:b/>
                  <w:bCs/>
                  <w:caps/>
                  <w:sz w:val="24"/>
                  <w:szCs w:val="24"/>
                  <w:lang w:val="en-IN"/>
                </w:rPr>
                <w:t>2D CAT PLATFORM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0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D23A8" w:rsidRDefault="00AD23A8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3, 2016</w:t>
              </w:r>
            </w:p>
          </w:tc>
        </w:sdtContent>
      </w:sdt>
    </w:tr>
  </w:tbl>
  <w:p w:rsidR="00AD23A8" w:rsidRDefault="00AD23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AD23A8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10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D23A8" w:rsidRPr="00C152DC" w:rsidRDefault="00AD23A8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3,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AD23A8" w:rsidRDefault="00AD23A8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C7DD2">
                <w:rPr>
                  <w:b/>
                  <w:bCs/>
                  <w:caps/>
                  <w:sz w:val="24"/>
                  <w:szCs w:val="24"/>
                  <w:lang w:val="en-IN"/>
                </w:rPr>
                <w:t>2D CAT PLATFORM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AD23A8" w:rsidRDefault="00AD23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1BBC"/>
    <w:rsid w:val="000163C2"/>
    <w:rsid w:val="00021BBC"/>
    <w:rsid w:val="00023AF4"/>
    <w:rsid w:val="000337D4"/>
    <w:rsid w:val="00041C8A"/>
    <w:rsid w:val="00080D8D"/>
    <w:rsid w:val="00084357"/>
    <w:rsid w:val="00093B75"/>
    <w:rsid w:val="000B2E6E"/>
    <w:rsid w:val="00106DF8"/>
    <w:rsid w:val="00116739"/>
    <w:rsid w:val="0015563B"/>
    <w:rsid w:val="001C5C4D"/>
    <w:rsid w:val="00261A59"/>
    <w:rsid w:val="002726A1"/>
    <w:rsid w:val="002B6AE1"/>
    <w:rsid w:val="002C7453"/>
    <w:rsid w:val="00317733"/>
    <w:rsid w:val="00327F84"/>
    <w:rsid w:val="00334C80"/>
    <w:rsid w:val="00352A9D"/>
    <w:rsid w:val="00365441"/>
    <w:rsid w:val="00383A04"/>
    <w:rsid w:val="003C1593"/>
    <w:rsid w:val="003E1D34"/>
    <w:rsid w:val="003E1D56"/>
    <w:rsid w:val="00420F46"/>
    <w:rsid w:val="00443E2E"/>
    <w:rsid w:val="00456A04"/>
    <w:rsid w:val="004A1CC4"/>
    <w:rsid w:val="004E42C6"/>
    <w:rsid w:val="0052734F"/>
    <w:rsid w:val="00552D6B"/>
    <w:rsid w:val="00560C44"/>
    <w:rsid w:val="005619BB"/>
    <w:rsid w:val="005B6FEB"/>
    <w:rsid w:val="005C2F0F"/>
    <w:rsid w:val="005C7DD2"/>
    <w:rsid w:val="00686D09"/>
    <w:rsid w:val="00691022"/>
    <w:rsid w:val="006B1C98"/>
    <w:rsid w:val="006D07FB"/>
    <w:rsid w:val="006E40A8"/>
    <w:rsid w:val="007031BC"/>
    <w:rsid w:val="00740F99"/>
    <w:rsid w:val="00744BAC"/>
    <w:rsid w:val="0074574F"/>
    <w:rsid w:val="007D2A8E"/>
    <w:rsid w:val="007D61BF"/>
    <w:rsid w:val="00800C42"/>
    <w:rsid w:val="00802DEB"/>
    <w:rsid w:val="00897334"/>
    <w:rsid w:val="008C6B2D"/>
    <w:rsid w:val="008E601F"/>
    <w:rsid w:val="008F3C94"/>
    <w:rsid w:val="009475C1"/>
    <w:rsid w:val="00953C99"/>
    <w:rsid w:val="00962CDE"/>
    <w:rsid w:val="00977E9E"/>
    <w:rsid w:val="00996533"/>
    <w:rsid w:val="009A4D42"/>
    <w:rsid w:val="009F6693"/>
    <w:rsid w:val="00A2243A"/>
    <w:rsid w:val="00A37D0F"/>
    <w:rsid w:val="00AA765B"/>
    <w:rsid w:val="00AD223E"/>
    <w:rsid w:val="00AD23A8"/>
    <w:rsid w:val="00AF1FFC"/>
    <w:rsid w:val="00B037E3"/>
    <w:rsid w:val="00BD33AC"/>
    <w:rsid w:val="00BF39C6"/>
    <w:rsid w:val="00BF4089"/>
    <w:rsid w:val="00C152DC"/>
    <w:rsid w:val="00C252B8"/>
    <w:rsid w:val="00C45240"/>
    <w:rsid w:val="00CE0FC6"/>
    <w:rsid w:val="00D01214"/>
    <w:rsid w:val="00D16653"/>
    <w:rsid w:val="00D53F7C"/>
    <w:rsid w:val="00D668E0"/>
    <w:rsid w:val="00D82416"/>
    <w:rsid w:val="00DC0C42"/>
    <w:rsid w:val="00DE0E38"/>
    <w:rsid w:val="00E11CBC"/>
    <w:rsid w:val="00E92422"/>
    <w:rsid w:val="00EB6F93"/>
    <w:rsid w:val="00EC0DDA"/>
    <w:rsid w:val="00ED5F6B"/>
    <w:rsid w:val="00EE4A88"/>
    <w:rsid w:val="00F15D53"/>
    <w:rsid w:val="00F2136C"/>
    <w:rsid w:val="00F279EE"/>
    <w:rsid w:val="00F35C9E"/>
    <w:rsid w:val="00F362D0"/>
    <w:rsid w:val="00F86D8D"/>
    <w:rsid w:val="00FC1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2726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6A1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2243A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2016-10-03T00:00:00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2A18AB-6C93-4026-B473-AB0D030DC6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460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world</vt:lpstr>
    </vt:vector>
  </TitlesOfParts>
  <Company>RiKU kingdom studios</Company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CAT PLATFORM</dc:title>
  <dc:subject>CAT PLATFORM]</dc:subject>
  <dc:creator>[Ranjana Kalra</dc:creator>
  <cp:lastModifiedBy>HP</cp:lastModifiedBy>
  <cp:revision>18</cp:revision>
  <dcterms:created xsi:type="dcterms:W3CDTF">2011-07-15T01:03:00Z</dcterms:created>
  <dcterms:modified xsi:type="dcterms:W3CDTF">2016-10-22T01:51:00Z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